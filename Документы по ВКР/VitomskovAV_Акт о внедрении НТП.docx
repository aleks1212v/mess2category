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9EE4" w14:textId="77777777" w:rsidR="006A5A56" w:rsidRPr="00E02A8B" w:rsidRDefault="006A5A56" w:rsidP="006A5A56">
      <w:pPr>
        <w:pStyle w:val="a3"/>
        <w:rPr>
          <w:b/>
          <w:bCs/>
          <w:sz w:val="36"/>
          <w:szCs w:val="24"/>
        </w:rPr>
      </w:pPr>
      <w:r w:rsidRPr="00E02A8B">
        <w:rPr>
          <w:b/>
          <w:bCs/>
          <w:sz w:val="36"/>
          <w:szCs w:val="24"/>
        </w:rPr>
        <w:t>АКТ</w:t>
      </w:r>
    </w:p>
    <w:p w14:paraId="6D903F5B" w14:textId="77777777" w:rsidR="006A5A56" w:rsidRPr="00E02A8B" w:rsidRDefault="006A5A56" w:rsidP="006A5A56">
      <w:pPr>
        <w:jc w:val="center"/>
        <w:rPr>
          <w:b/>
          <w:bCs/>
          <w:sz w:val="36"/>
          <w:szCs w:val="24"/>
        </w:rPr>
      </w:pPr>
      <w:r w:rsidRPr="00E02A8B">
        <w:rPr>
          <w:b/>
          <w:bCs/>
          <w:sz w:val="36"/>
          <w:szCs w:val="24"/>
        </w:rPr>
        <w:t>о внедрении научно-технической продукции</w:t>
      </w:r>
    </w:p>
    <w:p w14:paraId="51DB7E8B" w14:textId="77777777" w:rsidR="006A5A56" w:rsidRPr="006A5A56" w:rsidRDefault="006A5A56" w:rsidP="006A5A56">
      <w:pPr>
        <w:jc w:val="center"/>
        <w:rPr>
          <w:b/>
          <w:bCs/>
          <w:sz w:val="24"/>
        </w:rPr>
      </w:pPr>
    </w:p>
    <w:p w14:paraId="6C927754" w14:textId="77777777" w:rsidR="006A5A56" w:rsidRDefault="006A5A56" w:rsidP="006A5A56">
      <w:pPr>
        <w:jc w:val="center"/>
        <w:rPr>
          <w:b/>
          <w:bCs/>
          <w:sz w:val="24"/>
        </w:rPr>
      </w:pPr>
    </w:p>
    <w:p w14:paraId="49F8D3BE" w14:textId="77777777" w:rsidR="00E2433F" w:rsidRDefault="00E2433F" w:rsidP="006A5A56">
      <w:pPr>
        <w:jc w:val="center"/>
        <w:rPr>
          <w:b/>
          <w:bCs/>
          <w:sz w:val="24"/>
        </w:rPr>
      </w:pPr>
    </w:p>
    <w:p w14:paraId="69DFEE2C" w14:textId="77777777" w:rsidR="00E2433F" w:rsidRPr="006A5A56" w:rsidRDefault="00E2433F" w:rsidP="006A5A56">
      <w:pPr>
        <w:jc w:val="center"/>
        <w:rPr>
          <w:b/>
          <w:bCs/>
          <w:sz w:val="24"/>
        </w:rPr>
      </w:pPr>
    </w:p>
    <w:p w14:paraId="4EC0F922" w14:textId="55FA5B61" w:rsidR="006A5A56" w:rsidRDefault="006A5A56" w:rsidP="002860EE">
      <w:pPr>
        <w:spacing w:line="360" w:lineRule="auto"/>
        <w:ind w:firstLine="540"/>
        <w:jc w:val="both"/>
        <w:rPr>
          <w:sz w:val="28"/>
        </w:rPr>
      </w:pPr>
      <w:r w:rsidRPr="002860EE">
        <w:rPr>
          <w:sz w:val="28"/>
        </w:rPr>
        <w:t xml:space="preserve">Данный акт удостоверяет, что </w:t>
      </w:r>
      <w:r w:rsidR="00A145A0">
        <w:rPr>
          <w:sz w:val="28"/>
        </w:rPr>
        <w:t xml:space="preserve">в </w:t>
      </w:r>
      <w:r w:rsidR="00765F0D">
        <w:rPr>
          <w:sz w:val="28"/>
        </w:rPr>
        <w:t>компании</w:t>
      </w:r>
      <w:r w:rsidR="007D3911">
        <w:rPr>
          <w:sz w:val="28"/>
        </w:rPr>
        <w:t xml:space="preserve"> «Интерсвязь»</w:t>
      </w:r>
      <w:r w:rsidR="00AC7622" w:rsidRPr="002860EE">
        <w:rPr>
          <w:sz w:val="28"/>
        </w:rPr>
        <w:t xml:space="preserve"> </w:t>
      </w:r>
      <w:r w:rsidR="00E02A8B">
        <w:rPr>
          <w:sz w:val="28"/>
        </w:rPr>
        <w:t>внедрен</w:t>
      </w:r>
      <w:r w:rsidR="00566E5E">
        <w:rPr>
          <w:sz w:val="28"/>
        </w:rPr>
        <w:t>а</w:t>
      </w:r>
      <w:bookmarkStart w:id="0" w:name="_GoBack"/>
      <w:bookmarkEnd w:id="0"/>
      <w:r w:rsidR="00E02A8B">
        <w:rPr>
          <w:sz w:val="28"/>
        </w:rPr>
        <w:t xml:space="preserve"> в </w:t>
      </w:r>
      <w:r w:rsidR="007D3911">
        <w:rPr>
          <w:sz w:val="28"/>
        </w:rPr>
        <w:t>опытную эксплуатацию</w:t>
      </w:r>
      <w:r w:rsidR="00D32E9D">
        <w:rPr>
          <w:sz w:val="28"/>
        </w:rPr>
        <w:t xml:space="preserve"> </w:t>
      </w:r>
      <w:bookmarkStart w:id="1" w:name="_Hlk70443153"/>
      <w:r w:rsidR="007D3911" w:rsidRPr="007D3911">
        <w:rPr>
          <w:sz w:val="28"/>
        </w:rPr>
        <w:t>интеллектуальн</w:t>
      </w:r>
      <w:r w:rsidR="00E46F36">
        <w:rPr>
          <w:sz w:val="28"/>
        </w:rPr>
        <w:t>ая</w:t>
      </w:r>
      <w:r w:rsidR="007D3911" w:rsidRPr="007D3911">
        <w:rPr>
          <w:sz w:val="28"/>
        </w:rPr>
        <w:t xml:space="preserve"> систем</w:t>
      </w:r>
      <w:r w:rsidR="00E46F36">
        <w:rPr>
          <w:sz w:val="28"/>
        </w:rPr>
        <w:t>а</w:t>
      </w:r>
      <w:r w:rsidR="007D3911" w:rsidRPr="007D3911">
        <w:rPr>
          <w:sz w:val="28"/>
        </w:rPr>
        <w:t xml:space="preserve"> автоматизированной обработки обращений граждан</w:t>
      </w:r>
      <w:bookmarkEnd w:id="1"/>
      <w:r w:rsidRPr="002860EE">
        <w:rPr>
          <w:sz w:val="28"/>
        </w:rPr>
        <w:t xml:space="preserve">, </w:t>
      </w:r>
      <w:r w:rsidR="00043B58" w:rsidRPr="002860EE">
        <w:rPr>
          <w:sz w:val="28"/>
        </w:rPr>
        <w:t>разработанн</w:t>
      </w:r>
      <w:r w:rsidR="00E46F36">
        <w:rPr>
          <w:sz w:val="28"/>
        </w:rPr>
        <w:t>ая</w:t>
      </w:r>
      <w:r w:rsidR="00043B58" w:rsidRPr="002860EE">
        <w:rPr>
          <w:sz w:val="28"/>
        </w:rPr>
        <w:t xml:space="preserve"> </w:t>
      </w:r>
      <w:r w:rsidR="00043B58">
        <w:rPr>
          <w:sz w:val="28"/>
        </w:rPr>
        <w:t xml:space="preserve">в </w:t>
      </w:r>
      <w:r w:rsidR="00A145A0">
        <w:rPr>
          <w:sz w:val="28"/>
        </w:rPr>
        <w:t>Южно-Уральском государственном университете студентом гру</w:t>
      </w:r>
      <w:r w:rsidR="0086664B">
        <w:rPr>
          <w:sz w:val="28"/>
        </w:rPr>
        <w:t>ппы</w:t>
      </w:r>
      <w:r w:rsidR="00A8113C">
        <w:rPr>
          <w:sz w:val="28"/>
        </w:rPr>
        <w:br/>
      </w:r>
      <w:r w:rsidR="007D3911">
        <w:rPr>
          <w:sz w:val="28"/>
        </w:rPr>
        <w:t>КЭ-220</w:t>
      </w:r>
      <w:r w:rsidR="00A8113C">
        <w:rPr>
          <w:sz w:val="28"/>
        </w:rPr>
        <w:t xml:space="preserve"> </w:t>
      </w:r>
      <w:r w:rsidR="007D3911">
        <w:rPr>
          <w:sz w:val="28"/>
        </w:rPr>
        <w:t>Витомсковым А.В.</w:t>
      </w:r>
      <w:r w:rsidR="00EC1F9F">
        <w:rPr>
          <w:sz w:val="28"/>
        </w:rPr>
        <w:t xml:space="preserve">, </w:t>
      </w:r>
      <w:r w:rsidRPr="002860EE">
        <w:rPr>
          <w:sz w:val="28"/>
        </w:rPr>
        <w:t>научны</w:t>
      </w:r>
      <w:r w:rsidR="00EC1F9F">
        <w:rPr>
          <w:sz w:val="28"/>
        </w:rPr>
        <w:t>й</w:t>
      </w:r>
      <w:r w:rsidRPr="002860EE">
        <w:rPr>
          <w:sz w:val="28"/>
        </w:rPr>
        <w:t xml:space="preserve"> руковод</w:t>
      </w:r>
      <w:r w:rsidR="00EC1F9F">
        <w:rPr>
          <w:sz w:val="28"/>
        </w:rPr>
        <w:t>итель</w:t>
      </w:r>
      <w:r w:rsidR="00F800DB">
        <w:rPr>
          <w:sz w:val="28"/>
        </w:rPr>
        <w:t>:</w:t>
      </w:r>
      <w:r w:rsidR="00EC1F9F">
        <w:rPr>
          <w:sz w:val="28"/>
        </w:rPr>
        <w:t xml:space="preserve"> </w:t>
      </w:r>
      <w:r w:rsidR="007D3911">
        <w:rPr>
          <w:sz w:val="28"/>
          <w:szCs w:val="28"/>
        </w:rPr>
        <w:t>д</w:t>
      </w:r>
      <w:r w:rsidR="007D3911" w:rsidRPr="007D3911">
        <w:rPr>
          <w:sz w:val="28"/>
          <w:szCs w:val="28"/>
        </w:rPr>
        <w:t>октор физико-математических наук, доцент</w:t>
      </w:r>
      <w:r w:rsidR="002C2D76">
        <w:rPr>
          <w:sz w:val="28"/>
          <w:szCs w:val="28"/>
        </w:rPr>
        <w:t xml:space="preserve"> </w:t>
      </w:r>
      <w:r w:rsidR="007D3911">
        <w:rPr>
          <w:sz w:val="28"/>
          <w:szCs w:val="28"/>
        </w:rPr>
        <w:t>Р</w:t>
      </w:r>
      <w:r w:rsidR="007D3911" w:rsidRPr="007D3911">
        <w:rPr>
          <w:sz w:val="28"/>
          <w:szCs w:val="28"/>
        </w:rPr>
        <w:t>.Ж. Алеев</w:t>
      </w:r>
      <w:r w:rsidRPr="002860EE">
        <w:rPr>
          <w:sz w:val="28"/>
        </w:rPr>
        <w:t>.</w:t>
      </w:r>
    </w:p>
    <w:p w14:paraId="5C225D73" w14:textId="46541F41" w:rsidR="006A5A56" w:rsidRDefault="00AF6253" w:rsidP="002860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Интеллектуальная система</w:t>
      </w:r>
      <w:r w:rsidR="00D32E9D">
        <w:rPr>
          <w:sz w:val="28"/>
        </w:rPr>
        <w:t xml:space="preserve"> </w:t>
      </w:r>
      <w:r w:rsidR="00F46BDA">
        <w:rPr>
          <w:sz w:val="28"/>
        </w:rPr>
        <w:t xml:space="preserve">используется </w:t>
      </w:r>
      <w:r w:rsidR="002C2D76">
        <w:rPr>
          <w:sz w:val="28"/>
        </w:rPr>
        <w:t>в компании</w:t>
      </w:r>
      <w:r w:rsidR="00F46BDA">
        <w:rPr>
          <w:sz w:val="28"/>
        </w:rPr>
        <w:t xml:space="preserve"> «Инт</w:t>
      </w:r>
      <w:r w:rsidR="00E46F36">
        <w:rPr>
          <w:sz w:val="28"/>
        </w:rPr>
        <w:t>ер</w:t>
      </w:r>
      <w:r w:rsidR="00F46BDA">
        <w:rPr>
          <w:sz w:val="28"/>
        </w:rPr>
        <w:t>связь»</w:t>
      </w:r>
      <w:r w:rsidR="002C2D76">
        <w:rPr>
          <w:sz w:val="28"/>
        </w:rPr>
        <w:t xml:space="preserve"> в коммерческих целях</w:t>
      </w:r>
      <w:r w:rsidR="00476BC5" w:rsidRPr="002860EE">
        <w:rPr>
          <w:sz w:val="28"/>
        </w:rPr>
        <w:t>.</w:t>
      </w:r>
    </w:p>
    <w:p w14:paraId="1DADAE48" w14:textId="77777777" w:rsidR="00E82018" w:rsidRPr="002860EE" w:rsidRDefault="00E82018" w:rsidP="002860EE">
      <w:pPr>
        <w:spacing w:line="360" w:lineRule="auto"/>
        <w:ind w:firstLine="709"/>
        <w:jc w:val="both"/>
        <w:rPr>
          <w:sz w:val="28"/>
        </w:rPr>
      </w:pPr>
    </w:p>
    <w:p w14:paraId="2D67E549" w14:textId="77777777" w:rsidR="002860EE" w:rsidRDefault="002860EE" w:rsidP="006A5A56">
      <w:pPr>
        <w:rPr>
          <w:sz w:val="24"/>
        </w:rPr>
      </w:pPr>
    </w:p>
    <w:p w14:paraId="05D3F990" w14:textId="77777777" w:rsidR="006A5A56" w:rsidRDefault="00C8716F" w:rsidP="0063496C">
      <w:pPr>
        <w:ind w:left="4253"/>
        <w:rPr>
          <w:sz w:val="28"/>
        </w:rPr>
      </w:pPr>
      <w:r w:rsidRPr="002860EE">
        <w:rPr>
          <w:sz w:val="28"/>
        </w:rPr>
        <w:t>Акт подписал</w:t>
      </w:r>
    </w:p>
    <w:p w14:paraId="3019CD33" w14:textId="77777777" w:rsidR="00E02A8B" w:rsidRPr="002860EE" w:rsidRDefault="00E02A8B" w:rsidP="0063496C">
      <w:pPr>
        <w:ind w:left="4253"/>
        <w:rPr>
          <w:sz w:val="28"/>
        </w:rPr>
      </w:pPr>
    </w:p>
    <w:p w14:paraId="68E1E6BB" w14:textId="55FFC8B0" w:rsidR="00E02A8B" w:rsidRPr="00371081" w:rsidRDefault="002C2D76" w:rsidP="002C2D76">
      <w:pPr>
        <w:ind w:left="4253" w:right="-199"/>
        <w:rPr>
          <w:sz w:val="28"/>
        </w:rPr>
      </w:pPr>
      <w:r>
        <w:rPr>
          <w:color w:val="000000"/>
          <w:sz w:val="28"/>
          <w:szCs w:val="28"/>
        </w:rPr>
        <w:t>Р</w:t>
      </w:r>
      <w:r w:rsidR="0063496C" w:rsidRPr="002655F2">
        <w:rPr>
          <w:color w:val="000000"/>
          <w:sz w:val="28"/>
          <w:szCs w:val="28"/>
        </w:rPr>
        <w:t>уководитель отдела машинного обучения компании</w:t>
      </w:r>
      <w:r>
        <w:rPr>
          <w:color w:val="000000"/>
          <w:sz w:val="28"/>
          <w:szCs w:val="28"/>
        </w:rPr>
        <w:t xml:space="preserve"> «</w:t>
      </w:r>
      <w:r w:rsidR="0063496C" w:rsidRPr="002655F2">
        <w:rPr>
          <w:color w:val="000000"/>
          <w:sz w:val="28"/>
          <w:szCs w:val="28"/>
        </w:rPr>
        <w:t>Интерсвязь</w:t>
      </w:r>
      <w:r>
        <w:rPr>
          <w:color w:val="000000"/>
          <w:sz w:val="28"/>
          <w:szCs w:val="28"/>
        </w:rPr>
        <w:t>»</w:t>
      </w:r>
    </w:p>
    <w:p w14:paraId="46F257F4" w14:textId="77777777" w:rsidR="00164408" w:rsidRPr="002860EE" w:rsidRDefault="00164408" w:rsidP="0063496C">
      <w:pPr>
        <w:ind w:left="4253"/>
        <w:rPr>
          <w:sz w:val="28"/>
        </w:rPr>
      </w:pPr>
    </w:p>
    <w:p w14:paraId="5A24F36C" w14:textId="7B68226F" w:rsidR="006A5A56" w:rsidRPr="00371081" w:rsidRDefault="006A5A56" w:rsidP="0063496C">
      <w:pPr>
        <w:spacing w:line="360" w:lineRule="auto"/>
        <w:ind w:left="4253"/>
        <w:rPr>
          <w:sz w:val="28"/>
        </w:rPr>
      </w:pPr>
      <w:r w:rsidRPr="002860EE">
        <w:rPr>
          <w:sz w:val="28"/>
        </w:rPr>
        <w:t>__________</w:t>
      </w:r>
      <w:r w:rsidR="002860EE">
        <w:rPr>
          <w:sz w:val="28"/>
        </w:rPr>
        <w:t>_____</w:t>
      </w:r>
      <w:r w:rsidR="002860EE" w:rsidRPr="002860EE">
        <w:rPr>
          <w:sz w:val="28"/>
        </w:rPr>
        <w:t xml:space="preserve"> </w:t>
      </w:r>
      <w:r w:rsidR="0063496C" w:rsidRPr="0063496C">
        <w:rPr>
          <w:sz w:val="28"/>
        </w:rPr>
        <w:t>Ю.В. Дмитрин</w:t>
      </w:r>
    </w:p>
    <w:p w14:paraId="569B5086" w14:textId="4E3133C7" w:rsidR="00675D9F" w:rsidRPr="004C6319" w:rsidRDefault="002C2D76" w:rsidP="0063496C">
      <w:pPr>
        <w:ind w:left="4253"/>
      </w:pPr>
      <w:r w:rsidRPr="002C2D76">
        <w:rPr>
          <w:sz w:val="28"/>
        </w:rPr>
        <w:t>«</w:t>
      </w:r>
      <w:r w:rsidR="00EC6BC6" w:rsidRPr="00EC6BC6">
        <w:rPr>
          <w:sz w:val="28"/>
        </w:rPr>
        <w:t>___</w:t>
      </w:r>
      <w:r w:rsidRPr="002C2D76">
        <w:rPr>
          <w:sz w:val="28"/>
        </w:rPr>
        <w:t>»</w:t>
      </w:r>
      <w:r w:rsidR="00EC6BC6" w:rsidRPr="00EC6BC6">
        <w:rPr>
          <w:sz w:val="28"/>
        </w:rPr>
        <w:t>___________ 2021 г.</w:t>
      </w:r>
    </w:p>
    <w:p w14:paraId="1F6CF9CD" w14:textId="77777777" w:rsidR="002860EE" w:rsidRPr="002860EE" w:rsidRDefault="002860EE" w:rsidP="0063496C">
      <w:pPr>
        <w:ind w:left="4253"/>
        <w:rPr>
          <w:sz w:val="28"/>
        </w:rPr>
      </w:pPr>
    </w:p>
    <w:p w14:paraId="32B7EE23" w14:textId="77777777" w:rsidR="006A5A56" w:rsidRPr="00371081" w:rsidRDefault="006A5A56" w:rsidP="00EC6BC6">
      <w:pPr>
        <w:ind w:left="4253"/>
        <w:rPr>
          <w:sz w:val="28"/>
        </w:rPr>
      </w:pPr>
      <w:r w:rsidRPr="002860EE">
        <w:rPr>
          <w:sz w:val="28"/>
        </w:rPr>
        <w:t>МП</w:t>
      </w:r>
    </w:p>
    <w:p w14:paraId="55378530" w14:textId="77777777" w:rsidR="00555D9B" w:rsidRDefault="00555D9B" w:rsidP="0086664B">
      <w:pPr>
        <w:spacing w:line="360" w:lineRule="auto"/>
        <w:rPr>
          <w:b/>
          <w:bCs/>
          <w:sz w:val="28"/>
          <w:szCs w:val="28"/>
        </w:rPr>
      </w:pPr>
    </w:p>
    <w:p w14:paraId="4DFD5F6C" w14:textId="77777777" w:rsidR="0086664B" w:rsidRPr="00222391" w:rsidRDefault="0086664B" w:rsidP="0086664B">
      <w:pPr>
        <w:spacing w:line="360" w:lineRule="auto"/>
        <w:rPr>
          <w:b/>
          <w:bCs/>
          <w:vanish/>
          <w:sz w:val="28"/>
          <w:szCs w:val="28"/>
        </w:rPr>
      </w:pPr>
      <w:r w:rsidRPr="00222391">
        <w:rPr>
          <w:b/>
          <w:bCs/>
          <w:vanish/>
          <w:sz w:val="28"/>
          <w:szCs w:val="28"/>
        </w:rPr>
        <w:t>Примечания</w:t>
      </w:r>
    </w:p>
    <w:p w14:paraId="0C429C09" w14:textId="77777777" w:rsidR="00312DDF" w:rsidRPr="00222391" w:rsidRDefault="00312DDF" w:rsidP="00312DDF">
      <w:pPr>
        <w:pStyle w:val="a6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vanish/>
          <w:sz w:val="24"/>
          <w:szCs w:val="24"/>
        </w:rPr>
      </w:pPr>
      <w:r w:rsidRPr="00222391">
        <w:rPr>
          <w:vanish/>
          <w:sz w:val="24"/>
          <w:szCs w:val="24"/>
        </w:rPr>
        <w:t>Указать вид внедрения: в опытную или промышленную эксплуатацию.</w:t>
      </w:r>
    </w:p>
    <w:p w14:paraId="7268CB06" w14:textId="77777777" w:rsidR="00312DDF" w:rsidRPr="00222391" w:rsidRDefault="00312DDF" w:rsidP="00312DDF">
      <w:pPr>
        <w:pStyle w:val="a6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vanish/>
          <w:sz w:val="24"/>
          <w:szCs w:val="24"/>
        </w:rPr>
      </w:pPr>
      <w:r w:rsidRPr="00222391">
        <w:rPr>
          <w:vanish/>
          <w:sz w:val="24"/>
          <w:szCs w:val="24"/>
        </w:rPr>
        <w:t>Указать назначение внедренной системы.</w:t>
      </w:r>
    </w:p>
    <w:sectPr w:rsidR="00312DDF" w:rsidRPr="00222391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052F96"/>
    <w:multiLevelType w:val="hybridMultilevel"/>
    <w:tmpl w:val="8494C3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D75"/>
    <w:rsid w:val="00043B58"/>
    <w:rsid w:val="000C46CA"/>
    <w:rsid w:val="00164408"/>
    <w:rsid w:val="00170541"/>
    <w:rsid w:val="00172A21"/>
    <w:rsid w:val="00222391"/>
    <w:rsid w:val="002860EE"/>
    <w:rsid w:val="002C2D76"/>
    <w:rsid w:val="002E7DF3"/>
    <w:rsid w:val="00312DDF"/>
    <w:rsid w:val="00371081"/>
    <w:rsid w:val="003E598D"/>
    <w:rsid w:val="003F37E8"/>
    <w:rsid w:val="003F7C10"/>
    <w:rsid w:val="00476BC5"/>
    <w:rsid w:val="00481D06"/>
    <w:rsid w:val="004A72C6"/>
    <w:rsid w:val="00534B1A"/>
    <w:rsid w:val="00540C5E"/>
    <w:rsid w:val="00555D9B"/>
    <w:rsid w:val="00556F64"/>
    <w:rsid w:val="00566E5E"/>
    <w:rsid w:val="006245E2"/>
    <w:rsid w:val="0063496C"/>
    <w:rsid w:val="0065784F"/>
    <w:rsid w:val="00660968"/>
    <w:rsid w:val="00675D9F"/>
    <w:rsid w:val="006878D0"/>
    <w:rsid w:val="006A5A56"/>
    <w:rsid w:val="006D2275"/>
    <w:rsid w:val="00765F0D"/>
    <w:rsid w:val="007C3E12"/>
    <w:rsid w:val="007D3911"/>
    <w:rsid w:val="007D7168"/>
    <w:rsid w:val="0086664B"/>
    <w:rsid w:val="00875C62"/>
    <w:rsid w:val="0095085C"/>
    <w:rsid w:val="009E4C6C"/>
    <w:rsid w:val="009F2CAB"/>
    <w:rsid w:val="00A145A0"/>
    <w:rsid w:val="00A353F6"/>
    <w:rsid w:val="00A64B56"/>
    <w:rsid w:val="00A8113C"/>
    <w:rsid w:val="00A84C0D"/>
    <w:rsid w:val="00AB47BB"/>
    <w:rsid w:val="00AC7622"/>
    <w:rsid w:val="00AD77B6"/>
    <w:rsid w:val="00AF6253"/>
    <w:rsid w:val="00C8716F"/>
    <w:rsid w:val="00CD42DA"/>
    <w:rsid w:val="00CE565F"/>
    <w:rsid w:val="00D32E9D"/>
    <w:rsid w:val="00D7761E"/>
    <w:rsid w:val="00E02A8B"/>
    <w:rsid w:val="00E2433F"/>
    <w:rsid w:val="00E30D75"/>
    <w:rsid w:val="00E46F36"/>
    <w:rsid w:val="00E82018"/>
    <w:rsid w:val="00EC1F9F"/>
    <w:rsid w:val="00EC6BC6"/>
    <w:rsid w:val="00F46BDA"/>
    <w:rsid w:val="00F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08B50"/>
  <w15:docId w15:val="{AB627561-62E3-491C-8ECF-EB757065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A5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prog">
    <w:name w:val="text_prog"/>
    <w:basedOn w:val="a"/>
    <w:autoRedefine/>
    <w:rsid w:val="00481D06"/>
    <w:pPr>
      <w:spacing w:before="240" w:after="240"/>
      <w:ind w:left="360"/>
    </w:pPr>
    <w:rPr>
      <w:rFonts w:ascii="Courier New" w:hAnsi="Courier New"/>
      <w:sz w:val="22"/>
    </w:rPr>
  </w:style>
  <w:style w:type="paragraph" w:styleId="a3">
    <w:name w:val="Subtitle"/>
    <w:basedOn w:val="a"/>
    <w:qFormat/>
    <w:rsid w:val="006A5A56"/>
    <w:pPr>
      <w:jc w:val="center"/>
    </w:pPr>
    <w:rPr>
      <w:sz w:val="24"/>
    </w:rPr>
  </w:style>
  <w:style w:type="paragraph" w:styleId="a4">
    <w:name w:val="Balloon Text"/>
    <w:basedOn w:val="a"/>
    <w:semiHidden/>
    <w:rsid w:val="006245E2"/>
    <w:rPr>
      <w:rFonts w:ascii="Tahoma" w:hAnsi="Tahoma"/>
      <w:sz w:val="16"/>
      <w:szCs w:val="16"/>
    </w:rPr>
  </w:style>
  <w:style w:type="character" w:styleId="a5">
    <w:name w:val="annotation reference"/>
    <w:basedOn w:val="a0"/>
    <w:semiHidden/>
    <w:rsid w:val="00A145A0"/>
    <w:rPr>
      <w:sz w:val="16"/>
      <w:szCs w:val="16"/>
    </w:rPr>
  </w:style>
  <w:style w:type="paragraph" w:styleId="a6">
    <w:name w:val="annotation text"/>
    <w:basedOn w:val="a"/>
    <w:semiHidden/>
    <w:rsid w:val="00A145A0"/>
  </w:style>
  <w:style w:type="paragraph" w:styleId="a7">
    <w:name w:val="annotation subject"/>
    <w:basedOn w:val="a6"/>
    <w:next w:val="a6"/>
    <w:semiHidden/>
    <w:rsid w:val="00A145A0"/>
    <w:rPr>
      <w:b/>
      <w:bCs/>
    </w:rPr>
  </w:style>
  <w:style w:type="paragraph" w:styleId="a8">
    <w:name w:val="Body Text"/>
    <w:basedOn w:val="a"/>
    <w:autoRedefine/>
    <w:rsid w:val="00AC7622"/>
    <w:pPr>
      <w:ind w:firstLine="565"/>
      <w:jc w:val="both"/>
    </w:pPr>
    <w:rPr>
      <w:sz w:val="24"/>
      <w:szCs w:val="24"/>
    </w:rPr>
  </w:style>
  <w:style w:type="character" w:styleId="a9">
    <w:name w:val="Hyperlink"/>
    <w:basedOn w:val="a0"/>
    <w:rsid w:val="0086664B"/>
    <w:rPr>
      <w:color w:val="0000FF"/>
      <w:u w:val="single"/>
    </w:rPr>
  </w:style>
  <w:style w:type="table" w:styleId="aa">
    <w:name w:val="Table Grid"/>
    <w:basedOn w:val="a1"/>
    <w:rsid w:val="0086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М.Л. Цымблер</dc:creator>
  <cp:lastModifiedBy>aleks1212</cp:lastModifiedBy>
  <cp:revision>17</cp:revision>
  <cp:lastPrinted>2007-04-23T11:52:00Z</cp:lastPrinted>
  <dcterms:created xsi:type="dcterms:W3CDTF">2012-05-30T17:11:00Z</dcterms:created>
  <dcterms:modified xsi:type="dcterms:W3CDTF">2021-05-18T17:37:00Z</dcterms:modified>
</cp:coreProperties>
</file>